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F3" w:rsidRDefault="002A1345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D12D3A5A4EBD40C19AB0EA2D25E8AAB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F25D5B">
            <w:t>Street Address 00505</w:t>
          </w:r>
        </w:sdtContent>
      </w:sdt>
    </w:p>
    <w:sdt>
      <w:sdtPr>
        <w:alias w:val="Category"/>
        <w:tag w:val=""/>
        <w:id w:val="1543715586"/>
        <w:placeholder>
          <w:docPart w:val="8EE7EFC1CC6B4CDCAAD89197CD2371A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664F3" w:rsidRDefault="00F25D5B">
          <w:pPr>
            <w:pStyle w:val="ContactInfo"/>
          </w:pPr>
          <w:r>
            <w:t>Nairobi, Kenya</w:t>
          </w:r>
        </w:p>
      </w:sdtContent>
    </w:sdt>
    <w:p w:rsidR="00E664F3" w:rsidRDefault="002A1345" w:rsidP="00377801">
      <w:pPr>
        <w:pStyle w:val="ContactInfo"/>
      </w:pPr>
      <w:sdt>
        <w:sdtPr>
          <w:alias w:val="Telephone"/>
          <w:tag w:val="Telephone"/>
          <w:id w:val="599758962"/>
          <w:placeholder>
            <w:docPart w:val="33D2EF8D5C7F494F8DA306732A33CFC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25D5B">
            <w:t>+254112640369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E3E104113DF646638D829136576FF07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E664F3" w:rsidRDefault="00F25D5B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Samsonmobisa62@gmail.com</w:t>
          </w:r>
        </w:p>
      </w:sdtContent>
    </w:sdt>
    <w:p w:rsidR="00E664F3" w:rsidRPr="00F25D5B" w:rsidRDefault="00F25D5B" w:rsidP="00F25D5B">
      <w:pPr>
        <w:pStyle w:val="Name"/>
        <w:ind w:left="0"/>
      </w:pPr>
      <w:r>
        <w:t>Samson mobisa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664F3">
        <w:tc>
          <w:tcPr>
            <w:tcW w:w="1778" w:type="dxa"/>
          </w:tcPr>
          <w:p w:rsidR="00E664F3" w:rsidRDefault="00F25D5B">
            <w:pPr>
              <w:pStyle w:val="Heading1"/>
            </w:pPr>
            <w:r>
              <w:t>SUMMARY</w:t>
            </w:r>
          </w:p>
        </w:tc>
        <w:tc>
          <w:tcPr>
            <w:tcW w:w="472" w:type="dxa"/>
          </w:tcPr>
          <w:p w:rsidR="00E664F3" w:rsidRDefault="00E664F3"/>
        </w:tc>
        <w:tc>
          <w:tcPr>
            <w:tcW w:w="7830" w:type="dxa"/>
          </w:tcPr>
          <w:p w:rsidR="00E664F3" w:rsidRDefault="00F25D5B" w:rsidP="00F25D5B">
            <w:pPr>
              <w:pStyle w:val="ResumeText"/>
            </w:pPr>
            <w:r>
              <w:t xml:space="preserve">I a highly enthusiastic technical expert ready to provide my expertise of range of engineering pertaining solution. Adept in reading instruction and carrying them </w:t>
            </w:r>
            <w:r w:rsidR="00451622">
              <w:t>out with skillful problem solving work ethic to achieve maximum project outputs. I am seeking a challenging position where the spirit de corps, dedication, determination and motivation can be utilized in achieving the company business objectives. I am able to work well in a team environment as well as utilizing my own initiative.  Aware of hazards to work safely even in the most demanding of environments.</w:t>
            </w:r>
          </w:p>
        </w:tc>
      </w:tr>
      <w:tr w:rsidR="00E664F3">
        <w:tc>
          <w:tcPr>
            <w:tcW w:w="1778" w:type="dxa"/>
          </w:tcPr>
          <w:p w:rsidR="00E664F3" w:rsidRDefault="002A1345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E664F3" w:rsidRDefault="00E664F3"/>
        </w:tc>
        <w:tc>
          <w:tcPr>
            <w:tcW w:w="7830" w:type="dxa"/>
          </w:tcPr>
          <w:p w:rsidR="00E664F3" w:rsidRDefault="00451622" w:rsidP="00451622">
            <w:pPr>
              <w:pStyle w:val="ResumeText"/>
            </w:pPr>
            <w:r>
              <w:t>My proficiency of technical tools Include: WordPress, Python, JavaScript, HTML5 &amp; CSS, React.js.</w:t>
            </w:r>
          </w:p>
          <w:p w:rsidR="00451622" w:rsidRDefault="00451622" w:rsidP="00451622">
            <w:pPr>
              <w:pStyle w:val="ResumeText"/>
            </w:pPr>
            <w:r>
              <w:t>Competent in Window</w:t>
            </w:r>
          </w:p>
          <w:p w:rsidR="00EA19E3" w:rsidRDefault="00EA19E3" w:rsidP="00451622">
            <w:pPr>
              <w:pStyle w:val="ResumeText"/>
            </w:pPr>
            <w:r>
              <w:t>Web hosting experience</w:t>
            </w:r>
          </w:p>
          <w:p w:rsidR="00451622" w:rsidRDefault="00EA19E3" w:rsidP="00451622">
            <w:pPr>
              <w:pStyle w:val="ResumeText"/>
            </w:pPr>
            <w:r>
              <w:t>System integration</w:t>
            </w:r>
          </w:p>
          <w:p w:rsidR="00EA19E3" w:rsidRDefault="00EA19E3" w:rsidP="00451622">
            <w:pPr>
              <w:pStyle w:val="ResumeText"/>
            </w:pPr>
            <w:r>
              <w:t>Can work onsite and offsite wired up as well as wireless system network</w:t>
            </w:r>
          </w:p>
          <w:p w:rsidR="00936A71" w:rsidRDefault="00936A71" w:rsidP="00451622">
            <w:pPr>
              <w:pStyle w:val="ResumeText"/>
            </w:pPr>
            <w:r>
              <w:t>Web Development</w:t>
            </w:r>
          </w:p>
          <w:p w:rsidR="007A5FFC" w:rsidRDefault="007A5FFC" w:rsidP="00451622">
            <w:pPr>
              <w:pStyle w:val="ResumeText"/>
            </w:pPr>
            <w:r>
              <w:t xml:space="preserve">GITHUB -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lang w:val="en"/>
              </w:rPr>
              <w:t>Git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lang w:val="en"/>
              </w:rPr>
              <w:t xml:space="preserve"> hub profile: </w:t>
            </w:r>
            <w:hyperlink r:id="rId9" w:history="1">
              <w:r>
                <w:rPr>
                  <w:rFonts w:ascii="Calibri" w:hAnsi="Calibri" w:cs="Calibri"/>
                  <w:lang w:val="en"/>
                </w:rPr>
                <w:t>https://github.com/samsonmobisa</w:t>
              </w:r>
            </w:hyperlink>
          </w:p>
          <w:p w:rsidR="00377801" w:rsidRDefault="00377801" w:rsidP="00451622">
            <w:pPr>
              <w:pStyle w:val="ResumeText"/>
            </w:pPr>
          </w:p>
          <w:p w:rsidR="00451622" w:rsidRDefault="00451622" w:rsidP="00451622">
            <w:pPr>
              <w:pStyle w:val="ResumeText"/>
            </w:pPr>
          </w:p>
        </w:tc>
      </w:tr>
      <w:tr w:rsidR="00E664F3">
        <w:tc>
          <w:tcPr>
            <w:tcW w:w="1778" w:type="dxa"/>
          </w:tcPr>
          <w:p w:rsidR="00E664F3" w:rsidRDefault="002A1345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E664F3" w:rsidRDefault="00E664F3"/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caps/>
              </w:rPr>
              <w:id w:val="-691765356"/>
              <w15:repeatingSection/>
            </w:sdtPr>
            <w:sdtEndPr>
              <w:rPr>
                <w:b w:val="0"/>
                <w:bCs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caps/>
                  </w:rPr>
                  <w:id w:val="-1126388115"/>
                  <w:placeholder>
                    <w:docPart w:val="B4D19B9910264FA295B5596A51303748"/>
                  </w:placeholder>
                  <w15:repeatingSectionItem/>
                </w:sdtPr>
                <w:sdtEndPr>
                  <w:rPr>
                    <w:b w:val="0"/>
                    <w:bCs/>
                    <w:caps w:val="0"/>
                  </w:rPr>
                </w:sdtEndPr>
                <w:sdtContent>
                  <w:p w:rsidR="00364F1E" w:rsidRDefault="00364F1E" w:rsidP="00364F1E">
                    <w:pPr>
                      <w:widowControl w:val="0"/>
                      <w:autoSpaceDE w:val="0"/>
                      <w:autoSpaceDN w:val="0"/>
                      <w:adjustRightInd w:val="0"/>
                      <w:spacing w:after="200" w:line="276" w:lineRule="auto"/>
                    </w:pPr>
                    <w:r>
                      <w:t>LinkedI</w:t>
                    </w:r>
                    <w:r w:rsidR="00F25D5B">
                      <w:t>n learning</w:t>
                    </w:r>
                    <w:r w:rsidR="00EA19E3">
                      <w:t xml:space="preserve">  </w:t>
                    </w:r>
                    <w:r>
                      <w:t xml:space="preserve"> </w:t>
                    </w:r>
                  </w:p>
                  <w:p w:rsidR="00E32163" w:rsidRPr="00364F1E" w:rsidRDefault="007A5FFC" w:rsidP="00364F1E">
                    <w:pPr>
                      <w:widowControl w:val="0"/>
                      <w:autoSpaceDE w:val="0"/>
                      <w:autoSpaceDN w:val="0"/>
                      <w:adjustRightInd w:val="0"/>
                      <w:spacing w:after="200" w:line="276" w:lineRule="auto"/>
                      <w:rPr>
                        <w:rFonts w:ascii="Calibri" w:hAnsi="Calibri" w:cs="Calibri"/>
                        <w:b/>
                        <w:bCs/>
                        <w:i/>
                        <w:iCs/>
                        <w:lang w:val="en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i/>
                        <w:iCs/>
                        <w:lang w:val="en"/>
                      </w:rPr>
                      <w:t>My linked in pro</w:t>
                    </w:r>
                    <w:r w:rsidR="00364F1E">
                      <w:rPr>
                        <w:rFonts w:ascii="Calibri" w:hAnsi="Calibri" w:cs="Calibri"/>
                        <w:b/>
                        <w:bCs/>
                        <w:i/>
                        <w:iCs/>
                        <w:lang w:val="en"/>
                      </w:rPr>
                      <w:t>file:</w:t>
                    </w:r>
                    <w:r w:rsidR="00364F1E">
                      <w:rPr>
                        <w:rFonts w:ascii="Calibri" w:hAnsi="Calibri" w:cs="Calibri"/>
                        <w:b/>
                        <w:bCs/>
                        <w:i/>
                        <w:iCs/>
                        <w:lang w:val="en"/>
                      </w:rPr>
                      <w:t xml:space="preserve"> </w:t>
                    </w:r>
                    <w:r w:rsidR="00364F1E">
                      <w:rPr>
                        <w:rFonts w:ascii="Calibri" w:hAnsi="Calibri" w:cs="Calibri"/>
                        <w:b/>
                        <w:bCs/>
                        <w:i/>
                        <w:iCs/>
                        <w:lang w:val="en"/>
                      </w:rPr>
                      <w:t xml:space="preserve"> </w:t>
                    </w:r>
                    <w:hyperlink r:id="rId10" w:history="1">
                      <w:r w:rsidR="00364F1E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lang w:val="en"/>
                        </w:rPr>
                        <w:t>https://www.linkedin.com/in/samson-mobisa-8b3556221/</w:t>
                      </w:r>
                    </w:hyperlink>
                  </w:p>
                  <w:p w:rsidR="00E32163" w:rsidRPr="00E32163" w:rsidRDefault="00EA19E3" w:rsidP="00EA19E3">
                    <w:pPr>
                      <w:pStyle w:val="Heading2"/>
                      <w:rPr>
                        <w:b w:val="0"/>
                      </w:rPr>
                    </w:pPr>
                    <w:r w:rsidRPr="00E32163">
                      <w:rPr>
                        <w:b w:val="0"/>
                      </w:rPr>
                      <w:t>Python object oriented programming</w:t>
                    </w:r>
                  </w:p>
                  <w:p w:rsidR="00E32163" w:rsidRPr="00E32163" w:rsidRDefault="00EA19E3" w:rsidP="00EA19E3">
                    <w:pPr>
                      <w:pStyle w:val="Heading2"/>
                      <w:rPr>
                        <w:b w:val="0"/>
                      </w:rPr>
                    </w:pPr>
                    <w:r w:rsidRPr="00E32163">
                      <w:rPr>
                        <w:b w:val="0"/>
                      </w:rPr>
                      <w:t xml:space="preserve">Web programming foundation </w:t>
                    </w:r>
                  </w:p>
                  <w:p w:rsidR="00E32163" w:rsidRPr="00E32163" w:rsidRDefault="00EA19E3" w:rsidP="00EA19E3">
                    <w:pPr>
                      <w:pStyle w:val="Heading2"/>
                      <w:rPr>
                        <w:b w:val="0"/>
                      </w:rPr>
                    </w:pPr>
                    <w:r w:rsidRPr="00E32163">
                      <w:rPr>
                        <w:b w:val="0"/>
                      </w:rPr>
                      <w:t xml:space="preserve">learning github </w:t>
                    </w:r>
                  </w:p>
                  <w:p w:rsidR="00E32163" w:rsidRPr="00E32163" w:rsidRDefault="00EA19E3" w:rsidP="00EA19E3">
                    <w:pPr>
                      <w:pStyle w:val="Heading2"/>
                      <w:rPr>
                        <w:b w:val="0"/>
                      </w:rPr>
                    </w:pPr>
                    <w:r w:rsidRPr="00E32163">
                      <w:rPr>
                        <w:b w:val="0"/>
                      </w:rPr>
                      <w:t xml:space="preserve">Devops foundation </w:t>
                    </w:r>
                  </w:p>
                  <w:p w:rsidR="00E32163" w:rsidRPr="00E32163" w:rsidRDefault="00E32163" w:rsidP="00EA19E3">
                    <w:pPr>
                      <w:pStyle w:val="Heading2"/>
                      <w:rPr>
                        <w:b w:val="0"/>
                      </w:rPr>
                    </w:pPr>
                    <w:r w:rsidRPr="00E32163">
                      <w:rPr>
                        <w:b w:val="0"/>
                      </w:rPr>
                      <w:t>react: software architecture</w:t>
                    </w:r>
                  </w:p>
                  <w:p w:rsidR="00E32163" w:rsidRPr="00E32163" w:rsidRDefault="00E32163" w:rsidP="00EA19E3">
                    <w:pPr>
                      <w:pStyle w:val="Heading2"/>
                      <w:rPr>
                        <w:b w:val="0"/>
                      </w:rPr>
                    </w:pPr>
                    <w:r w:rsidRPr="00E32163">
                      <w:rPr>
                        <w:b w:val="0"/>
                      </w:rPr>
                      <w:t xml:space="preserve"> agile requirement foundations </w:t>
                    </w:r>
                  </w:p>
                  <w:p w:rsidR="00E32163" w:rsidRPr="00E32163" w:rsidRDefault="00E32163" w:rsidP="00EA19E3">
                    <w:pPr>
                      <w:pStyle w:val="Heading2"/>
                      <w:rPr>
                        <w:b w:val="0"/>
                      </w:rPr>
                    </w:pPr>
                    <w:r w:rsidRPr="00E32163">
                      <w:rPr>
                        <w:b w:val="0"/>
                      </w:rPr>
                      <w:t>full stuck front end</w:t>
                    </w:r>
                  </w:p>
                  <w:p w:rsidR="00EA19E3" w:rsidRPr="00364F1E" w:rsidRDefault="00E32163" w:rsidP="00364F1E">
                    <w:pPr>
                      <w:pStyle w:val="Heading2"/>
                      <w:rPr>
                        <w:b w:val="0"/>
                      </w:rPr>
                    </w:pPr>
                    <w:r w:rsidRPr="00E32163">
                      <w:rPr>
                        <w:b w:val="0"/>
                      </w:rPr>
                      <w:t xml:space="preserve"> learning java 17</w:t>
                    </w:r>
                  </w:p>
                  <w:p w:rsidR="00EA19E3" w:rsidRPr="00EA19E3" w:rsidRDefault="00EA19E3" w:rsidP="00EA19E3"/>
                  <w:p w:rsidR="00EA19E3" w:rsidRPr="00EA19E3" w:rsidRDefault="00EA19E3" w:rsidP="00EA19E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PC </w:t>
                    </w:r>
                    <w:proofErr w:type="spellStart"/>
                    <w:r>
                      <w:rPr>
                        <w:b/>
                      </w:rPr>
                      <w:t>kinyanjui</w:t>
                    </w:r>
                    <w:proofErr w:type="spellEnd"/>
                    <w:r>
                      <w:rPr>
                        <w:b/>
                      </w:rPr>
                      <w:t xml:space="preserve"> - </w:t>
                    </w:r>
                    <w:r w:rsidRPr="00EA19E3">
                      <w:rPr>
                        <w:b/>
                      </w:rPr>
                      <w:t xml:space="preserve"> ICT</w:t>
                    </w:r>
                    <w:r>
                      <w:rPr>
                        <w:b/>
                      </w:rPr>
                      <w:t xml:space="preserve"> (information Communication and Technology) </w:t>
                    </w:r>
                  </w:p>
                  <w:p w:rsidR="00E664F3" w:rsidRDefault="002A1345" w:rsidP="00F25D5B"/>
                </w:sdtContent>
              </w:sdt>
            </w:sdtContent>
          </w:sdt>
        </w:tc>
      </w:tr>
      <w:tr w:rsidR="00E664F3">
        <w:tc>
          <w:tcPr>
            <w:tcW w:w="1778" w:type="dxa"/>
          </w:tcPr>
          <w:p w:rsidR="00E664F3" w:rsidRDefault="002A1345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472" w:type="dxa"/>
          </w:tcPr>
          <w:p w:rsidR="00E664F3" w:rsidRDefault="00E664F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B4D19B9910264FA295B5596A51303748"/>
                  </w:placeholder>
                  <w15:color w:val="C0C0C0"/>
                  <w15:repeatingSectionItem/>
                </w:sdtPr>
                <w:sdtEndPr/>
                <w:sdtContent>
                  <w:p w:rsidR="00E664F3" w:rsidRDefault="00E32163">
                    <w:pPr>
                      <w:pStyle w:val="Heading2"/>
                    </w:pPr>
                    <w:r>
                      <w:t>Dottie herman</w:t>
                    </w:r>
                  </w:p>
                  <w:p w:rsidR="00377801" w:rsidRPr="00377801" w:rsidRDefault="00377801" w:rsidP="007A5FFC">
                    <w:pPr>
                      <w:pStyle w:val="ResumeText"/>
                      <w:rPr>
                        <w:rFonts w:ascii="Segoe UI" w:hAnsi="Segoe UI" w:cs="Segoe UI"/>
                        <w:shd w:val="clear" w:color="auto" w:fill="FFFFFF"/>
                      </w:rPr>
                    </w:pPr>
                    <w:r w:rsidRPr="00377801">
                      <w:rPr>
                        <w:rFonts w:ascii="Segoe UI" w:hAnsi="Segoe UI" w:cs="Segoe UI"/>
                        <w:shd w:val="clear" w:color="auto" w:fill="FFFFFF"/>
                      </w:rPr>
                      <w:t xml:space="preserve">Vice-Chair at Douglas </w:t>
                    </w:r>
                    <w:proofErr w:type="spellStart"/>
                    <w:r w:rsidRPr="00377801">
                      <w:rPr>
                        <w:rFonts w:ascii="Segoe UI" w:hAnsi="Segoe UI" w:cs="Segoe UI"/>
                        <w:shd w:val="clear" w:color="auto" w:fill="FFFFFF"/>
                      </w:rPr>
                      <w:t>Elliman</w:t>
                    </w:r>
                    <w:proofErr w:type="spellEnd"/>
                    <w:r w:rsidRPr="00377801">
                      <w:rPr>
                        <w:rFonts w:ascii="Segoe UI" w:hAnsi="Segoe UI" w:cs="Segoe UI"/>
                        <w:shd w:val="clear" w:color="auto" w:fill="FFFFFF"/>
                      </w:rPr>
                      <w:t xml:space="preserve"> Real Estate</w:t>
                    </w:r>
                    <w:bookmarkStart w:id="0" w:name="_GoBack"/>
                    <w:bookmarkEnd w:id="0"/>
                  </w:p>
                  <w:p w:rsidR="00364F1E" w:rsidRPr="00377801" w:rsidRDefault="00364F1E" w:rsidP="00377801">
                    <w:pPr>
                      <w:spacing w:before="0" w:after="0" w:line="300" w:lineRule="atLeast"/>
                      <w:rPr>
                        <w:rFonts w:ascii="Helvetica" w:eastAsia="Times New Roman" w:hAnsi="Helvetica" w:cs="Helvetica"/>
                        <w:color w:val="1155CC"/>
                        <w:kern w:val="0"/>
                        <w:u w:val="single"/>
                        <w:lang w:eastAsia="en-US"/>
                      </w:rPr>
                    </w:pPr>
                    <w:r>
                      <w:rPr>
                        <w:rFonts w:ascii="Helvetica" w:eastAsia="Times New Roman" w:hAnsi="Helvetica" w:cs="Helvetica"/>
                        <w:color w:val="1155CC"/>
                        <w:kern w:val="0"/>
                        <w:u w:val="single"/>
                        <w:lang w:eastAsia="en-US"/>
                      </w:rPr>
                      <w:t>linda@dottieherman.com</w:t>
                    </w:r>
                  </w:p>
                  <w:p w:rsidR="00377801" w:rsidRPr="00377801" w:rsidRDefault="00377801" w:rsidP="00377801">
                    <w:pPr>
                      <w:pStyle w:val="ResumeText"/>
                    </w:pPr>
                  </w:p>
                  <w:p w:rsidR="00E664F3" w:rsidRDefault="002A1345"/>
                </w:sdtContent>
              </w:sdt>
            </w:sdtContent>
          </w:sdt>
        </w:tc>
      </w:tr>
    </w:tbl>
    <w:p w:rsidR="00E664F3" w:rsidRDefault="00E664F3"/>
    <w:sectPr w:rsidR="00E664F3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345" w:rsidRDefault="002A1345">
      <w:pPr>
        <w:spacing w:before="0" w:after="0" w:line="240" w:lineRule="auto"/>
      </w:pPr>
      <w:r>
        <w:separator/>
      </w:r>
    </w:p>
  </w:endnote>
  <w:endnote w:type="continuationSeparator" w:id="0">
    <w:p w:rsidR="002A1345" w:rsidRDefault="002A13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F3" w:rsidRDefault="002A134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A5FF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345" w:rsidRDefault="002A1345">
      <w:pPr>
        <w:spacing w:before="0" w:after="0" w:line="240" w:lineRule="auto"/>
      </w:pPr>
      <w:r>
        <w:separator/>
      </w:r>
    </w:p>
  </w:footnote>
  <w:footnote w:type="continuationSeparator" w:id="0">
    <w:p w:rsidR="002A1345" w:rsidRDefault="002A134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5B"/>
    <w:rsid w:val="002A1345"/>
    <w:rsid w:val="00364F1E"/>
    <w:rsid w:val="00377801"/>
    <w:rsid w:val="00451622"/>
    <w:rsid w:val="007A5FFC"/>
    <w:rsid w:val="00936A71"/>
    <w:rsid w:val="00E32163"/>
    <w:rsid w:val="00E664F3"/>
    <w:rsid w:val="00EA19E3"/>
    <w:rsid w:val="00F2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E4A23"/>
  <w15:chartTrackingRefBased/>
  <w15:docId w15:val="{7522172E-4170-4475-80CA-FA060EA7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364F1E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samson-mobisa-8b3556221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amsonmobis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2D3A5A4EBD40C19AB0EA2D25E8A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6EE58-FD36-46EA-86BC-7EA877CDC187}"/>
      </w:docPartPr>
      <w:docPartBody>
        <w:p w:rsidR="00000000" w:rsidRDefault="000A7774">
          <w:pPr>
            <w:pStyle w:val="D12D3A5A4EBD40C19AB0EA2D25E8AAB2"/>
          </w:pPr>
          <w:r>
            <w:t>[Street Address]</w:t>
          </w:r>
        </w:p>
      </w:docPartBody>
    </w:docPart>
    <w:docPart>
      <w:docPartPr>
        <w:name w:val="8EE7EFC1CC6B4CDCAAD89197CD23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344C3-7149-4D2B-A85F-F3781033505A}"/>
      </w:docPartPr>
      <w:docPartBody>
        <w:p w:rsidR="00000000" w:rsidRDefault="000A7774">
          <w:pPr>
            <w:pStyle w:val="8EE7EFC1CC6B4CDCAAD89197CD2371AC"/>
          </w:pPr>
          <w:r>
            <w:t>[City, ST ZIP Code]</w:t>
          </w:r>
        </w:p>
      </w:docPartBody>
    </w:docPart>
    <w:docPart>
      <w:docPartPr>
        <w:name w:val="33D2EF8D5C7F494F8DA306732A33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84097-84BE-43DA-83E3-0630B8DFDBD0}"/>
      </w:docPartPr>
      <w:docPartBody>
        <w:p w:rsidR="00000000" w:rsidRDefault="000A7774">
          <w:pPr>
            <w:pStyle w:val="33D2EF8D5C7F494F8DA306732A33CFC1"/>
          </w:pPr>
          <w:r>
            <w:t>[Telephone]</w:t>
          </w:r>
        </w:p>
      </w:docPartBody>
    </w:docPart>
    <w:docPart>
      <w:docPartPr>
        <w:name w:val="E3E104113DF646638D829136576FF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2B9D-0A53-4347-B151-8751721A7CC8}"/>
      </w:docPartPr>
      <w:docPartBody>
        <w:p w:rsidR="00000000" w:rsidRDefault="000A7774">
          <w:pPr>
            <w:pStyle w:val="E3E104113DF646638D829136576FF07A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B4D19B9910264FA295B5596A5130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AAE39-27DE-4860-B7B2-4CF43B749958}"/>
      </w:docPartPr>
      <w:docPartBody>
        <w:p w:rsidR="00000000" w:rsidRDefault="000A7774">
          <w:pPr>
            <w:pStyle w:val="B4D19B9910264FA295B5596A51303748"/>
          </w:pPr>
          <w:r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F7"/>
    <w:rsid w:val="000A7774"/>
    <w:rsid w:val="00C5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D3A5A4EBD40C19AB0EA2D25E8AAB2">
    <w:name w:val="D12D3A5A4EBD40C19AB0EA2D25E8AAB2"/>
  </w:style>
  <w:style w:type="paragraph" w:customStyle="1" w:styleId="8EE7EFC1CC6B4CDCAAD89197CD2371AC">
    <w:name w:val="8EE7EFC1CC6B4CDCAAD89197CD2371AC"/>
  </w:style>
  <w:style w:type="paragraph" w:customStyle="1" w:styleId="33D2EF8D5C7F494F8DA306732A33CFC1">
    <w:name w:val="33D2EF8D5C7F494F8DA306732A33CFC1"/>
  </w:style>
  <w:style w:type="paragraph" w:customStyle="1" w:styleId="ED5F84FA5D7F4FC2B17F5203969FCF82">
    <w:name w:val="ED5F84FA5D7F4FC2B17F5203969FCF82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E3E104113DF646638D829136576FF07A">
    <w:name w:val="E3E104113DF646638D829136576FF07A"/>
  </w:style>
  <w:style w:type="paragraph" w:customStyle="1" w:styleId="7B70124C8C2C4C029A69D393B4E0FF45">
    <w:name w:val="7B70124C8C2C4C029A69D393B4E0FF45"/>
  </w:style>
  <w:style w:type="paragraph" w:customStyle="1" w:styleId="C432001042E74956AA16C1BCA9BD23A8">
    <w:name w:val="C432001042E74956AA16C1BCA9BD23A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0EF2A9322B1340A08D6473843FCEA1D4">
    <w:name w:val="0EF2A9322B1340A08D6473843FCEA1D4"/>
  </w:style>
  <w:style w:type="character" w:styleId="PlaceholderText">
    <w:name w:val="Placeholder Text"/>
    <w:basedOn w:val="DefaultParagraphFont"/>
    <w:uiPriority w:val="99"/>
    <w:semiHidden/>
    <w:rsid w:val="00C535F7"/>
    <w:rPr>
      <w:color w:val="808080"/>
    </w:rPr>
  </w:style>
  <w:style w:type="paragraph" w:customStyle="1" w:styleId="B4D19B9910264FA295B5596A51303748">
    <w:name w:val="B4D19B9910264FA295B5596A51303748"/>
  </w:style>
  <w:style w:type="paragraph" w:customStyle="1" w:styleId="99766E5FACBA4698968DB09FD777F3F8">
    <w:name w:val="99766E5FACBA4698968DB09FD777F3F8"/>
  </w:style>
  <w:style w:type="paragraph" w:customStyle="1" w:styleId="92A0C55BB285468EA7B1B10A038C204D">
    <w:name w:val="92A0C55BB285468EA7B1B10A038C204D"/>
  </w:style>
  <w:style w:type="paragraph" w:customStyle="1" w:styleId="D2A2D1235AC443A49044C8E458EBE171">
    <w:name w:val="D2A2D1235AC443A49044C8E458EBE171"/>
  </w:style>
  <w:style w:type="paragraph" w:customStyle="1" w:styleId="89391470381E44E385D4FE052ED0476F">
    <w:name w:val="89391470381E44E385D4FE052ED0476F"/>
  </w:style>
  <w:style w:type="paragraph" w:customStyle="1" w:styleId="68BA45116CD34FB8B03461F51DF6D2B6">
    <w:name w:val="68BA45116CD34FB8B03461F51DF6D2B6"/>
  </w:style>
  <w:style w:type="paragraph" w:customStyle="1" w:styleId="802E176A761C41C99C45941DD57A077A">
    <w:name w:val="802E176A761C41C99C45941DD57A077A"/>
  </w:style>
  <w:style w:type="paragraph" w:customStyle="1" w:styleId="F585CB93037940E38B3ED3D87A5CB9C2">
    <w:name w:val="F585CB93037940E38B3ED3D87A5CB9C2"/>
  </w:style>
  <w:style w:type="paragraph" w:customStyle="1" w:styleId="AF50D066D3FE4A84A504EE2797997389">
    <w:name w:val="AF50D066D3FE4A84A504EE2797997389"/>
  </w:style>
  <w:style w:type="paragraph" w:customStyle="1" w:styleId="9CEF6F64FA9548ADA47E4098F774D726">
    <w:name w:val="9CEF6F64FA9548ADA47E4098F774D726"/>
  </w:style>
  <w:style w:type="paragraph" w:customStyle="1" w:styleId="D74B4DD06A084D51B23A2CDFA6CB8819">
    <w:name w:val="D74B4DD06A084D51B23A2CDFA6CB8819"/>
  </w:style>
  <w:style w:type="paragraph" w:customStyle="1" w:styleId="564E5C58D3DE40A3AFFAA9953F635D33">
    <w:name w:val="564E5C58D3DE40A3AFFAA9953F635D33"/>
    <w:rsid w:val="00C535F7"/>
  </w:style>
  <w:style w:type="paragraph" w:customStyle="1" w:styleId="30247BE448414A9D9F531C384620D807">
    <w:name w:val="30247BE448414A9D9F531C384620D807"/>
    <w:rsid w:val="00C535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Street Address 00505</CompanyAddress>
  <CompanyPhone>+254112640369</CompanyPhone>
  <CompanyFax/>
  <CompanyEmail>Samsonmobisa62@gmail.com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70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Mobisa</dc:creator>
  <cp:keywords/>
  <cp:lastModifiedBy>Mobisa</cp:lastModifiedBy>
  <cp:revision>2</cp:revision>
  <dcterms:created xsi:type="dcterms:W3CDTF">2023-03-30T09:07:00Z</dcterms:created>
  <dcterms:modified xsi:type="dcterms:W3CDTF">2023-03-30T10:21:00Z</dcterms:modified>
  <cp:category>Nairobi, Kenya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